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64E4" w14:textId="66EB1009" w:rsidR="0033728F" w:rsidRPr="007405E4" w:rsidRDefault="00596D9B" w:rsidP="0033728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="003B5541">
        <w:rPr>
          <w:sz w:val="28"/>
          <w:szCs w:val="28"/>
          <w:shd w:val="clear" w:color="auto" w:fill="000000" w:themeFill="text1"/>
        </w:rPr>
      </w:r>
      <w:r w:rsidR="003B5541">
        <w:rPr>
          <w:sz w:val="28"/>
          <w:szCs w:val="28"/>
          <w:shd w:val="clear" w:color="auto" w:fill="000000" w:themeFill="text1"/>
        </w:rPr>
        <w:pict w14:anchorId="15B35410">
          <v:rect id="Forma 61" o:spid="_x0000_s2050" alt="Insira o logotipo" style="width:273.05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1C22455F" w14:textId="0952E3A4" w:rsidR="00A3439E" w:rsidRPr="007405E4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Daily</w:t>
                  </w:r>
                  <w:r w:rsidR="00484C77"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="00484C77"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</w:p>
    <w:p w14:paraId="07052B1D" w14:textId="40678E32" w:rsidR="00275260" w:rsidRPr="00875D51" w:rsidRDefault="00275260" w:rsidP="00875D51">
      <w:pPr>
        <w:pStyle w:val="Ttulo1"/>
      </w:pPr>
    </w:p>
    <w:p w14:paraId="6C53B86C" w14:textId="17529412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F6738">
        <w:rPr>
          <w:lang w:val="pt-BR" w:bidi="pt-BR"/>
        </w:rPr>
        <w:t>Na entrada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1947A3">
        <w:rPr>
          <w:lang w:val="pt-BR" w:bidi="pt-BR"/>
        </w:rPr>
        <w:t>0</w:t>
      </w:r>
      <w:r w:rsidR="00FF6738">
        <w:rPr>
          <w:lang w:val="pt-BR" w:bidi="pt-BR"/>
        </w:rPr>
        <w:t>3</w:t>
      </w:r>
      <w:r w:rsidR="001947A3">
        <w:rPr>
          <w:lang w:val="pt-BR" w:bidi="pt-BR"/>
        </w:rPr>
        <w:t>/04/2024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Gabriel Gonçalves</w:t>
      </w:r>
      <w:r w:rsidR="00FF6738">
        <w:rPr>
          <w:lang w:val="pt-BR" w:bidi="pt-BR"/>
        </w:rPr>
        <w:t xml:space="preserve">, </w:t>
      </w:r>
      <w:r w:rsidR="00FF6738" w:rsidRPr="00FF6738">
        <w:rPr>
          <w:bCs/>
          <w:lang w:val="pt-BR" w:bidi="pt-BR"/>
        </w:rPr>
        <w:t>Karen Almeida</w:t>
      </w:r>
      <w:r w:rsidR="001947A3">
        <w:rPr>
          <w:lang w:val="pt-BR" w:bidi="pt-BR"/>
        </w:rPr>
        <w:t>, Ketelyn</w:t>
      </w:r>
      <w:r w:rsidR="00FF6738">
        <w:rPr>
          <w:lang w:val="pt-BR" w:bidi="pt-BR"/>
        </w:rPr>
        <w:t xml:space="preserve"> </w:t>
      </w:r>
      <w:r w:rsidR="001947A3">
        <w:rPr>
          <w:lang w:val="pt-BR" w:bidi="pt-BR"/>
        </w:rPr>
        <w:t>Medina, Matteus Bins, Vagner Di Benedetto</w:t>
      </w:r>
    </w:p>
    <w:p w14:paraId="4B1850D8" w14:textId="14C45E01" w:rsidR="00FF6738" w:rsidRDefault="00D6062A" w:rsidP="00D6062A">
      <w:pPr>
        <w:pStyle w:val="Detalhes"/>
        <w:spacing w:after="0"/>
        <w:ind w:left="0"/>
        <w:jc w:val="left"/>
        <w:rPr>
          <w:b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1947A3">
        <w:rPr>
          <w:b/>
          <w:lang w:val="pt-BR" w:bidi="pt-BR"/>
        </w:rPr>
        <w:t xml:space="preserve"> </w:t>
      </w:r>
      <w:r w:rsidR="00FF6738">
        <w:rPr>
          <w:lang w:val="pt-BR" w:bidi="pt-BR"/>
        </w:rPr>
        <w:t>Kaiqui Petty</w:t>
      </w:r>
    </w:p>
    <w:p w14:paraId="62D6EC9C" w14:textId="1E076DA9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18:30 – 18:4</w:t>
      </w:r>
      <w:r w:rsidR="00FF6738">
        <w:rPr>
          <w:lang w:val="pt-BR" w:bidi="pt-BR"/>
        </w:rPr>
        <w:t>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0A894914" w14:textId="77777777" w:rsidR="00FF6738" w:rsidRDefault="00FF6738" w:rsidP="00FF6738">
      <w:pPr>
        <w:pStyle w:val="Numerada"/>
        <w:numPr>
          <w:ilvl w:val="0"/>
          <w:numId w:val="12"/>
        </w:numPr>
      </w:pPr>
      <w:r>
        <w:t xml:space="preserve">Dashboard </w:t>
      </w:r>
    </w:p>
    <w:p w14:paraId="5CB5FD29" w14:textId="0954120B" w:rsidR="00FF6738" w:rsidRDefault="00FF6738" w:rsidP="00FF6738">
      <w:pPr>
        <w:pStyle w:val="Numerada"/>
        <w:numPr>
          <w:ilvl w:val="0"/>
          <w:numId w:val="12"/>
        </w:numPr>
      </w:pPr>
      <w:r>
        <w:t>Wireframe</w:t>
      </w:r>
    </w:p>
    <w:p w14:paraId="1EB39680" w14:textId="7666492E" w:rsidR="00FF6738" w:rsidRDefault="00FF6738" w:rsidP="00FF6738">
      <w:pPr>
        <w:pStyle w:val="Numerada"/>
        <w:numPr>
          <w:ilvl w:val="0"/>
          <w:numId w:val="12"/>
        </w:numPr>
      </w:pPr>
      <w:r>
        <w:t>StoryBoard</w:t>
      </w:r>
    </w:p>
    <w:p w14:paraId="6BB055C8" w14:textId="58819986" w:rsidR="003B5541" w:rsidRDefault="003B5541" w:rsidP="00FF6738">
      <w:pPr>
        <w:pStyle w:val="Numerada"/>
        <w:numPr>
          <w:ilvl w:val="0"/>
          <w:numId w:val="12"/>
        </w:numPr>
      </w:pPr>
      <w:r>
        <w:t>Site Institucional</w:t>
      </w:r>
    </w:p>
    <w:p w14:paraId="2BDA6FB2" w14:textId="77777777" w:rsidR="00FF6738" w:rsidRDefault="00FF6738" w:rsidP="00FF6738">
      <w:pPr>
        <w:pStyle w:val="Numerada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FF6738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03B24B12" w:rsidR="00492035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69F6A131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2DF3CAB2" w14:textId="083C82B5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F79FAFE" w:rsidR="00492035" w:rsidRPr="00144ADF" w:rsidRDefault="00F859C6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Vagner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08B3C5E7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3592C2B9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24C1EFB0" w14:textId="18BE0751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16230AD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Ketelyn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78950A29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5A44F897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0B11D528" w14:textId="39B7B9BF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4FE6B1D5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Matteus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76E98B61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23019A57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78E19FA2" w14:textId="4FA4DEDA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55756D0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Karen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2D462441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0F8ABB26" w:rsidR="00492035" w:rsidRDefault="00492035" w:rsidP="003B5541">
            <w:pPr>
              <w:pStyle w:val="DescriodoItem"/>
              <w:jc w:val="center"/>
            </w:pPr>
          </w:p>
        </w:tc>
      </w:tr>
      <w:tr w:rsidR="00492035" w:rsidRPr="00E463CF" w14:paraId="5BFB8984" w14:textId="07A0852D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68A944C0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50EE1DC2" w:rsidR="00492035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583A557A" w:rsidR="00492035" w:rsidRDefault="00492035" w:rsidP="003B5541">
            <w:pPr>
              <w:pStyle w:val="DescriodoItem"/>
              <w:jc w:val="center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0C1A96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CB82D" w14:textId="77777777" w:rsidR="000C1A96" w:rsidRDefault="000C1A96" w:rsidP="001E7D29">
      <w:pPr>
        <w:spacing w:after="0" w:line="240" w:lineRule="auto"/>
      </w:pPr>
      <w:r>
        <w:separator/>
      </w:r>
    </w:p>
  </w:endnote>
  <w:endnote w:type="continuationSeparator" w:id="0">
    <w:p w14:paraId="15C9B857" w14:textId="77777777" w:rsidR="000C1A96" w:rsidRDefault="000C1A9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233A1" w14:textId="77777777" w:rsidR="000C1A96" w:rsidRDefault="000C1A96" w:rsidP="001E7D29">
      <w:pPr>
        <w:spacing w:after="0" w:line="240" w:lineRule="auto"/>
      </w:pPr>
      <w:r>
        <w:separator/>
      </w:r>
    </w:p>
  </w:footnote>
  <w:footnote w:type="continuationSeparator" w:id="0">
    <w:p w14:paraId="74C58BA7" w14:textId="77777777" w:rsidR="000C1A96" w:rsidRDefault="000C1A9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3B5541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C1A96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947A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B5541"/>
    <w:rsid w:val="00410612"/>
    <w:rsid w:val="00411F8B"/>
    <w:rsid w:val="004230D9"/>
    <w:rsid w:val="00450670"/>
    <w:rsid w:val="004724BD"/>
    <w:rsid w:val="00477352"/>
    <w:rsid w:val="00484C77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96D9B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2F7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05E4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27522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46F04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AF2C06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CF3869"/>
    <w:rsid w:val="00D10371"/>
    <w:rsid w:val="00D24188"/>
    <w:rsid w:val="00D30EE6"/>
    <w:rsid w:val="00D31AB7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9C6"/>
    <w:rsid w:val="00F87EAA"/>
    <w:rsid w:val="00F92B25"/>
    <w:rsid w:val="00FB3809"/>
    <w:rsid w:val="00FD6CAB"/>
    <w:rsid w:val="00FE6B6C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documentManagement/types"/>
    <ds:schemaRef ds:uri="16c05727-aa75-4e4a-9b5f-8a80a1165891"/>
    <ds:schemaRef ds:uri="http://purl.org/dc/dcmitype/"/>
    <ds:schemaRef ds:uri="http://purl.org/dc/terms/"/>
    <ds:schemaRef ds:uri="71af3243-3dd4-4a8d-8c0d-dd76da1f02a5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2024-04-03T23:29:00Z</dcterms:created>
  <dcterms:modified xsi:type="dcterms:W3CDTF">2024-04-03T23:29:00Z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