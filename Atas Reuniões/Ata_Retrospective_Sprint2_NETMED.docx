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1761A1">
        <w:rPr>
          <w:sz w:val="28"/>
          <w:szCs w:val="28"/>
          <w:shd w:val="clear" w:color="auto" w:fill="000000" w:themeFill="text1"/>
        </w:rPr>
      </w:r>
      <w:r w:rsidR="001761A1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61783E55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>:</w:t>
      </w:r>
      <w:r w:rsidR="00417D2A">
        <w:rPr>
          <w:lang w:val="pt-BR" w:bidi="pt-BR"/>
        </w:rPr>
        <w:t xml:space="preserve"> </w:t>
      </w:r>
      <w:r w:rsidR="00973B4C">
        <w:rPr>
          <w:lang w:val="pt-BR" w:bidi="pt-BR"/>
        </w:rPr>
        <w:t>10</w:t>
      </w:r>
      <w:r w:rsidR="002C418F">
        <w:rPr>
          <w:lang w:val="pt-BR" w:bidi="pt-BR"/>
        </w:rPr>
        <w:t>/0</w:t>
      </w:r>
      <w:r w:rsidR="00C764C5">
        <w:rPr>
          <w:lang w:val="pt-BR" w:bidi="pt-BR"/>
        </w:rPr>
        <w:t>5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Kaiqui Petty, Matteus Bins</w:t>
      </w:r>
      <w:r w:rsidR="0058619E">
        <w:rPr>
          <w:lang w:val="pt-BR" w:bidi="pt-BR"/>
        </w:rPr>
        <w:t>,</w:t>
      </w:r>
      <w:r w:rsidR="0058619E" w:rsidRPr="0058619E">
        <w:rPr>
          <w:bCs/>
          <w:lang w:val="pt-BR" w:bidi="pt-BR"/>
        </w:rPr>
        <w:t xml:space="preserve"> </w:t>
      </w:r>
      <w:r w:rsidR="0058619E" w:rsidRPr="00B50E5B">
        <w:rPr>
          <w:bCs/>
          <w:lang w:val="pt-BR" w:bidi="pt-BR"/>
        </w:rPr>
        <w:t>Ketelyn Medina</w:t>
      </w:r>
      <w:r w:rsidR="0058619E">
        <w:rPr>
          <w:bCs/>
          <w:lang w:val="pt-BR" w:bidi="pt-BR"/>
        </w:rPr>
        <w:t xml:space="preserve"> </w:t>
      </w:r>
      <w:r w:rsidR="00EC0DC1">
        <w:rPr>
          <w:lang w:val="pt-BR" w:bidi="pt-BR"/>
        </w:rPr>
        <w:t>e Vagner Di Benedetto</w:t>
      </w:r>
    </w:p>
    <w:p w14:paraId="750E2216" w14:textId="5EEE30B8" w:rsidR="00D6062A" w:rsidRDefault="00D6062A" w:rsidP="00C764C5">
      <w:pPr>
        <w:pStyle w:val="Detalhes"/>
        <w:spacing w:after="0"/>
        <w:ind w:left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</w:r>
      <w:r w:rsidR="00A3439E" w:rsidRPr="00F862DB">
        <w:rPr>
          <w:b/>
          <w:lang w:val="pt-BR" w:bidi="pt-BR"/>
        </w:rPr>
        <w:t>Horário</w:t>
      </w:r>
      <w:r w:rsidR="00A3439E" w:rsidRPr="00B50E5B">
        <w:rPr>
          <w:bCs/>
          <w:lang w:val="pt-BR" w:bidi="pt-BR"/>
        </w:rPr>
        <w:t xml:space="preserve">:  </w:t>
      </w:r>
      <w:r w:rsidR="00FA5AFB">
        <w:rPr>
          <w:lang w:val="pt-BR" w:bidi="pt-BR"/>
        </w:rPr>
        <w:t>Gabriel Gonçalves,</w:t>
      </w:r>
      <w:r w:rsidR="00FA5AFB" w:rsidRPr="00FA5AFB">
        <w:rPr>
          <w:bCs/>
          <w:lang w:val="pt-BR" w:bidi="pt-BR"/>
        </w:rPr>
        <w:t xml:space="preserve"> </w:t>
      </w:r>
      <w:r w:rsidR="00FA5AFB" w:rsidRPr="00B50E5B">
        <w:rPr>
          <w:bCs/>
          <w:lang w:val="pt-BR" w:bidi="pt-BR"/>
        </w:rPr>
        <w:t>Karen Almeida</w:t>
      </w:r>
    </w:p>
    <w:p w14:paraId="2CEBBC93" w14:textId="77777777" w:rsidR="00C764C5" w:rsidRDefault="00C764C5" w:rsidP="00C764C5">
      <w:pPr>
        <w:pStyle w:val="Detalhes"/>
        <w:spacing w:after="0"/>
        <w:ind w:left="0"/>
        <w:jc w:val="left"/>
        <w:rPr>
          <w:lang w:val="pt-BR" w:bidi="pt-BR"/>
        </w:rPr>
      </w:pPr>
    </w:p>
    <w:p w14:paraId="739618B3" w14:textId="5F7D4514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21A119A4" w14:textId="77777777" w:rsidR="00973B4C" w:rsidRPr="00973B4C" w:rsidRDefault="00973B4C" w:rsidP="00973B4C">
      <w:pPr>
        <w:ind w:left="0"/>
        <w:rPr>
          <w:b/>
          <w:bCs/>
        </w:rPr>
      </w:pPr>
      <w:r w:rsidRPr="00973B4C">
        <w:rPr>
          <w:b/>
          <w:bCs/>
        </w:rPr>
        <w:t xml:space="preserve">SITES: </w:t>
      </w:r>
    </w:p>
    <w:p w14:paraId="3C617FA5" w14:textId="77777777" w:rsidR="00973B4C" w:rsidRDefault="00973B4C" w:rsidP="00973B4C">
      <w:pPr>
        <w:ind w:left="0"/>
      </w:pPr>
      <w:r>
        <w:t>Adobe colors - https://color.adobe.com/pt/</w:t>
      </w:r>
    </w:p>
    <w:p w14:paraId="036AB955" w14:textId="77777777" w:rsidR="00973B4C" w:rsidRDefault="00973B4C" w:rsidP="00973B4C">
      <w:pPr>
        <w:ind w:left="0"/>
      </w:pPr>
      <w:r>
        <w:t>awwwards - https://www.awwwards.com/</w:t>
      </w:r>
    </w:p>
    <w:p w14:paraId="3054A3EF" w14:textId="77777777" w:rsidR="00973B4C" w:rsidRDefault="00973B4C" w:rsidP="00973B4C">
      <w:pPr>
        <w:ind w:left="0"/>
      </w:pPr>
      <w:r>
        <w:t>Dribbble - https://dribbble.com/</w:t>
      </w:r>
    </w:p>
    <w:p w14:paraId="3D09B467" w14:textId="77777777" w:rsidR="00973B4C" w:rsidRPr="00973B4C" w:rsidRDefault="00973B4C" w:rsidP="00973B4C">
      <w:pPr>
        <w:ind w:left="0"/>
        <w:rPr>
          <w:b/>
          <w:bCs/>
        </w:rPr>
      </w:pPr>
    </w:p>
    <w:p w14:paraId="1D90467F" w14:textId="14FC6261" w:rsidR="00973B4C" w:rsidRPr="00973B4C" w:rsidRDefault="00973B4C" w:rsidP="00973B4C">
      <w:pPr>
        <w:ind w:left="0"/>
        <w:rPr>
          <w:b/>
          <w:bCs/>
        </w:rPr>
      </w:pPr>
      <w:r w:rsidRPr="00973B4C">
        <w:rPr>
          <w:b/>
          <w:bCs/>
        </w:rPr>
        <w:t>Ideias:</w:t>
      </w:r>
    </w:p>
    <w:p w14:paraId="385A9A87" w14:textId="274FFD69" w:rsidR="00973B4C" w:rsidRDefault="00973B4C" w:rsidP="00973B4C">
      <w:pPr>
        <w:ind w:left="0"/>
      </w:pPr>
      <w:r>
        <w:t xml:space="preserve">Trazer unidades de medidas para a tabela </w:t>
      </w:r>
      <w:r w:rsidR="00B80C85">
        <w:t xml:space="preserve">tipo </w:t>
      </w:r>
      <w:r>
        <w:t>componentes (1º ideia)</w:t>
      </w:r>
    </w:p>
    <w:p w14:paraId="06E6EEFC" w14:textId="77777777" w:rsidR="00973B4C" w:rsidRDefault="00973B4C" w:rsidP="00973B4C">
      <w:pPr>
        <w:ind w:left="0"/>
      </w:pPr>
      <w:r>
        <w:t>Tabela de medidas (2º ideia) - Fk medida = tipo de medida dos componentes - ajudara na hora de salvar o limite das dos alertas</w:t>
      </w:r>
    </w:p>
    <w:p w14:paraId="646AE707" w14:textId="77777777" w:rsidR="00973B4C" w:rsidRDefault="00973B4C" w:rsidP="00973B4C">
      <w:pPr>
        <w:ind w:left="0"/>
      </w:pPr>
      <w:r>
        <w:t>Associar limite da dash a tabela componente</w:t>
      </w:r>
    </w:p>
    <w:p w14:paraId="1E3EFD56" w14:textId="77777777" w:rsidR="00973B4C" w:rsidRDefault="00973B4C" w:rsidP="00973B4C">
      <w:pPr>
        <w:ind w:left="0"/>
      </w:pPr>
    </w:p>
    <w:p w14:paraId="71897C91" w14:textId="77777777" w:rsidR="00973B4C" w:rsidRPr="00973B4C" w:rsidRDefault="00973B4C" w:rsidP="00973B4C">
      <w:pPr>
        <w:ind w:left="0"/>
        <w:rPr>
          <w:b/>
          <w:bCs/>
        </w:rPr>
      </w:pPr>
      <w:r w:rsidRPr="00973B4C">
        <w:rPr>
          <w:b/>
          <w:bCs/>
        </w:rPr>
        <w:t>Mer/Der - Banco  de dados:</w:t>
      </w:r>
    </w:p>
    <w:p w14:paraId="427CCCF3" w14:textId="77777777" w:rsidR="00973B4C" w:rsidRDefault="00973B4C" w:rsidP="00973B4C">
      <w:pPr>
        <w:ind w:left="0"/>
      </w:pPr>
      <w:r>
        <w:t>Nome da maquina = host name</w:t>
      </w:r>
    </w:p>
    <w:p w14:paraId="48CF4CEF" w14:textId="77777777" w:rsidR="00973B4C" w:rsidRDefault="00973B4C" w:rsidP="00973B4C">
      <w:pPr>
        <w:ind w:left="0"/>
      </w:pPr>
      <w:r>
        <w:t>Colocar tipos dos campos do mer</w:t>
      </w:r>
    </w:p>
    <w:p w14:paraId="53C751AD" w14:textId="77777777" w:rsidR="00973B4C" w:rsidRDefault="00973B4C" w:rsidP="00973B4C">
      <w:pPr>
        <w:ind w:left="0"/>
      </w:pPr>
      <w:r>
        <w:t>Tirar o email da empresa</w:t>
      </w:r>
    </w:p>
    <w:p w14:paraId="2095466C" w14:textId="77777777" w:rsidR="00973B4C" w:rsidRDefault="00973B4C" w:rsidP="00973B4C">
      <w:pPr>
        <w:ind w:left="0"/>
      </w:pPr>
      <w:r>
        <w:t>Fazer cada usuario (tecnicos principalmente) ter seu próprio email</w:t>
      </w:r>
    </w:p>
    <w:p w14:paraId="19BB5848" w14:textId="77777777" w:rsidR="00973B4C" w:rsidRDefault="00973B4C" w:rsidP="00973B4C">
      <w:pPr>
        <w:ind w:left="0"/>
      </w:pPr>
      <w:r>
        <w:t>Trocar nome de atendente para usuário</w:t>
      </w:r>
    </w:p>
    <w:p w14:paraId="43367ABA" w14:textId="09AB3EB3" w:rsidR="00973B4C" w:rsidRDefault="00973B4C" w:rsidP="00973B4C">
      <w:pPr>
        <w:ind w:left="0"/>
      </w:pPr>
      <w:r>
        <w:lastRenderedPageBreak/>
        <w:t xml:space="preserve">Tipo do atendente (usuário) = </w:t>
      </w:r>
      <w:r w:rsidR="00937BCC">
        <w:t>T</w:t>
      </w:r>
      <w:r>
        <w:t>ecnico</w:t>
      </w:r>
      <w:r w:rsidR="00937BCC">
        <w:t>,</w:t>
      </w:r>
      <w:r>
        <w:t xml:space="preserve"> </w:t>
      </w:r>
      <w:r w:rsidR="00937BCC">
        <w:t>G</w:t>
      </w:r>
      <w:r>
        <w:t>erente</w:t>
      </w:r>
      <w:r w:rsidR="00937BCC">
        <w:t>,</w:t>
      </w:r>
      <w:r>
        <w:t xml:space="preserve"> </w:t>
      </w:r>
      <w:r w:rsidR="007D6C2A">
        <w:t>A</w:t>
      </w:r>
      <w:r>
        <w:t>tendente</w:t>
      </w:r>
      <w:r w:rsidR="00937BCC">
        <w:t>, Repr</w:t>
      </w:r>
      <w:r w:rsidR="0066621F">
        <w:t>e</w:t>
      </w:r>
      <w:r w:rsidR="00937BCC">
        <w:t>sentante</w:t>
      </w:r>
      <w:r w:rsidR="007D6C2A">
        <w:t xml:space="preserve"> </w:t>
      </w:r>
      <w:r>
        <w:t>(ajudara nas permissões também)</w:t>
      </w:r>
    </w:p>
    <w:p w14:paraId="1C0F10BB" w14:textId="77777777" w:rsidR="00973B4C" w:rsidRPr="00E10138" w:rsidRDefault="00973B4C" w:rsidP="00973B4C">
      <w:pPr>
        <w:ind w:left="0"/>
      </w:pPr>
      <w:r w:rsidRPr="00E10138">
        <w:t>Empresa = razão social, apelido e nome fantasia</w:t>
      </w:r>
    </w:p>
    <w:p w14:paraId="0901A3A3" w14:textId="77777777" w:rsidR="00973B4C" w:rsidRDefault="00973B4C" w:rsidP="00973B4C">
      <w:pPr>
        <w:ind w:left="0"/>
      </w:pPr>
      <w:r>
        <w:t>Estado = UF</w:t>
      </w:r>
    </w:p>
    <w:p w14:paraId="1EEF658E" w14:textId="77777777" w:rsidR="00973B4C" w:rsidRDefault="00973B4C" w:rsidP="00973B4C">
      <w:pPr>
        <w:ind w:left="0"/>
      </w:pPr>
      <w:r>
        <w:t>trocar cardinalidade de endereço</w:t>
      </w:r>
    </w:p>
    <w:p w14:paraId="6117BB0C" w14:textId="77777777" w:rsidR="00973B4C" w:rsidRDefault="00973B4C" w:rsidP="00973B4C">
      <w:pPr>
        <w:ind w:left="0"/>
      </w:pPr>
      <w:r>
        <w:t>Endereço colocar ativo / inativo</w:t>
      </w:r>
    </w:p>
    <w:p w14:paraId="62652F91" w14:textId="77777777" w:rsidR="00973B4C" w:rsidRDefault="00973B4C" w:rsidP="00973B4C">
      <w:pPr>
        <w:ind w:left="0"/>
      </w:pPr>
    </w:p>
    <w:p w14:paraId="5EDEC077" w14:textId="77777777" w:rsidR="00973B4C" w:rsidRPr="00973B4C" w:rsidRDefault="00973B4C" w:rsidP="00973B4C">
      <w:pPr>
        <w:ind w:left="0"/>
        <w:rPr>
          <w:b/>
          <w:bCs/>
        </w:rPr>
      </w:pPr>
      <w:r w:rsidRPr="00973B4C">
        <w:rPr>
          <w:b/>
          <w:bCs/>
        </w:rPr>
        <w:t>Desenho de solução:</w:t>
      </w:r>
    </w:p>
    <w:p w14:paraId="228A7990" w14:textId="77777777" w:rsidR="00973B4C" w:rsidRDefault="00973B4C" w:rsidP="00973B4C">
      <w:pPr>
        <w:ind w:left="0"/>
      </w:pPr>
      <w:r>
        <w:t>falta slack e a aws está fora da nuvem</w:t>
      </w:r>
    </w:p>
    <w:p w14:paraId="2F75F4B3" w14:textId="77777777" w:rsidR="00973B4C" w:rsidRDefault="00973B4C" w:rsidP="00973B4C">
      <w:pPr>
        <w:ind w:left="0"/>
      </w:pPr>
    </w:p>
    <w:p w14:paraId="5B395356" w14:textId="77777777" w:rsidR="00973B4C" w:rsidRPr="00973B4C" w:rsidRDefault="00973B4C" w:rsidP="00973B4C">
      <w:pPr>
        <w:ind w:left="0"/>
        <w:rPr>
          <w:b/>
          <w:bCs/>
        </w:rPr>
      </w:pPr>
      <w:r w:rsidRPr="00973B4C">
        <w:rPr>
          <w:b/>
          <w:bCs/>
        </w:rPr>
        <w:t>Site:</w:t>
      </w:r>
    </w:p>
    <w:p w14:paraId="413F020E" w14:textId="77777777" w:rsidR="00973B4C" w:rsidRDefault="00973B4C" w:rsidP="00973B4C">
      <w:pPr>
        <w:ind w:left="0"/>
      </w:pPr>
      <w:r>
        <w:t>Mudar apresentação dos planos</w:t>
      </w:r>
    </w:p>
    <w:p w14:paraId="293E9792" w14:textId="77777777" w:rsidR="00973B4C" w:rsidRDefault="00973B4C" w:rsidP="00973B4C">
      <w:pPr>
        <w:ind w:left="0"/>
      </w:pPr>
      <w:r>
        <w:t xml:space="preserve">Rever formulário </w:t>
      </w:r>
    </w:p>
    <w:p w14:paraId="614996A0" w14:textId="77777777" w:rsidR="00973B4C" w:rsidRDefault="00973B4C" w:rsidP="00973B4C">
      <w:pPr>
        <w:ind w:left="0"/>
      </w:pPr>
      <w:r>
        <w:t>fazer validações mais precisas (Cnpj principalmente)</w:t>
      </w:r>
    </w:p>
    <w:p w14:paraId="5F24691E" w14:textId="77777777" w:rsidR="00973B4C" w:rsidRDefault="00973B4C" w:rsidP="00973B4C">
      <w:pPr>
        <w:ind w:left="0"/>
      </w:pPr>
      <w:r>
        <w:t>Melhorar tabelas (dash)</w:t>
      </w:r>
    </w:p>
    <w:p w14:paraId="1510B544" w14:textId="20075EB9" w:rsidR="00B64E17" w:rsidRDefault="00973B4C" w:rsidP="00EC0DC1">
      <w:pPr>
        <w:ind w:left="0"/>
      </w:pPr>
      <w:r>
        <w:t>Colocar kpi de quantos ativos de cada SO</w:t>
      </w:r>
    </w:p>
    <w:p w14:paraId="3285A44E" w14:textId="77777777" w:rsidR="00B64E17" w:rsidRDefault="00B64E17" w:rsidP="00EC0DC1">
      <w:pPr>
        <w:ind w:left="0"/>
      </w:pPr>
    </w:p>
    <w:p w14:paraId="47FFDB95" w14:textId="391A8C75" w:rsidR="00B64E17" w:rsidRDefault="00395A34" w:rsidP="00EC0DC1">
      <w:pPr>
        <w:ind w:left="0"/>
      </w:pPr>
      <w:r>
        <w:t xml:space="preserve">Todos reverem </w:t>
      </w:r>
      <w:r w:rsidR="0042709A">
        <w:t xml:space="preserve">o projeto </w:t>
      </w:r>
      <w:r w:rsidR="005C73C0">
        <w:t>como um todo</w:t>
      </w:r>
    </w:p>
    <w:sectPr w:rsidR="00B64E17" w:rsidSect="006661A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C7A3A" w14:textId="77777777" w:rsidR="006661A6" w:rsidRDefault="006661A6" w:rsidP="001E7D29">
      <w:pPr>
        <w:spacing w:after="0" w:line="240" w:lineRule="auto"/>
      </w:pPr>
      <w:r>
        <w:separator/>
      </w:r>
    </w:p>
  </w:endnote>
  <w:endnote w:type="continuationSeparator" w:id="0">
    <w:p w14:paraId="1A9F26C4" w14:textId="77777777" w:rsidR="006661A6" w:rsidRDefault="006661A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20F26" w14:textId="77777777" w:rsidR="006661A6" w:rsidRDefault="006661A6" w:rsidP="001E7D29">
      <w:pPr>
        <w:spacing w:after="0" w:line="240" w:lineRule="auto"/>
      </w:pPr>
      <w:r>
        <w:separator/>
      </w:r>
    </w:p>
  </w:footnote>
  <w:footnote w:type="continuationSeparator" w:id="0">
    <w:p w14:paraId="74BC0056" w14:textId="77777777" w:rsidR="006661A6" w:rsidRDefault="006661A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1761A1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2547F"/>
    <w:multiLevelType w:val="hybridMultilevel"/>
    <w:tmpl w:val="CFC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3A4B90"/>
    <w:multiLevelType w:val="hybridMultilevel"/>
    <w:tmpl w:val="0C78B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0"/>
  </w:num>
  <w:num w:numId="10" w16cid:durableId="668412645">
    <w:abstractNumId w:val="13"/>
  </w:num>
  <w:num w:numId="11" w16cid:durableId="406728174">
    <w:abstractNumId w:val="16"/>
  </w:num>
  <w:num w:numId="12" w16cid:durableId="1417629088">
    <w:abstractNumId w:val="11"/>
  </w:num>
  <w:num w:numId="13" w16cid:durableId="1111827597">
    <w:abstractNumId w:val="14"/>
  </w:num>
  <w:num w:numId="14" w16cid:durableId="1717579905">
    <w:abstractNumId w:val="8"/>
  </w:num>
  <w:num w:numId="15" w16cid:durableId="2106539505">
    <w:abstractNumId w:val="9"/>
  </w:num>
  <w:num w:numId="16" w16cid:durableId="825904608">
    <w:abstractNumId w:val="12"/>
  </w:num>
  <w:num w:numId="17" w16cid:durableId="56283819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748F"/>
    <w:rsid w:val="000C3730"/>
    <w:rsid w:val="000D445D"/>
    <w:rsid w:val="000D5AE9"/>
    <w:rsid w:val="000D6A5A"/>
    <w:rsid w:val="000F4987"/>
    <w:rsid w:val="000F65EC"/>
    <w:rsid w:val="00102A57"/>
    <w:rsid w:val="00102D96"/>
    <w:rsid w:val="0011320A"/>
    <w:rsid w:val="0011573E"/>
    <w:rsid w:val="001269DE"/>
    <w:rsid w:val="00135A5A"/>
    <w:rsid w:val="00137690"/>
    <w:rsid w:val="00140DAE"/>
    <w:rsid w:val="00141DC5"/>
    <w:rsid w:val="00144ADF"/>
    <w:rsid w:val="0015180F"/>
    <w:rsid w:val="00155B0A"/>
    <w:rsid w:val="001746FC"/>
    <w:rsid w:val="00175DF5"/>
    <w:rsid w:val="001761A1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0DAD"/>
    <w:rsid w:val="00285B87"/>
    <w:rsid w:val="002877EC"/>
    <w:rsid w:val="00291B4A"/>
    <w:rsid w:val="00292504"/>
    <w:rsid w:val="002A3049"/>
    <w:rsid w:val="002C3D7E"/>
    <w:rsid w:val="002C418F"/>
    <w:rsid w:val="002F296C"/>
    <w:rsid w:val="002F389A"/>
    <w:rsid w:val="00314F25"/>
    <w:rsid w:val="0032131A"/>
    <w:rsid w:val="003277FB"/>
    <w:rsid w:val="003310BF"/>
    <w:rsid w:val="00333DF8"/>
    <w:rsid w:val="0033728F"/>
    <w:rsid w:val="00352B99"/>
    <w:rsid w:val="00357641"/>
    <w:rsid w:val="00360B6E"/>
    <w:rsid w:val="00361DEE"/>
    <w:rsid w:val="00370DDF"/>
    <w:rsid w:val="00371271"/>
    <w:rsid w:val="00374B18"/>
    <w:rsid w:val="003752C7"/>
    <w:rsid w:val="00381834"/>
    <w:rsid w:val="00381CCF"/>
    <w:rsid w:val="00383228"/>
    <w:rsid w:val="00394EF4"/>
    <w:rsid w:val="00395A34"/>
    <w:rsid w:val="003A35A7"/>
    <w:rsid w:val="00410612"/>
    <w:rsid w:val="00411F8B"/>
    <w:rsid w:val="00417D2A"/>
    <w:rsid w:val="004230D9"/>
    <w:rsid w:val="0042709A"/>
    <w:rsid w:val="0043722B"/>
    <w:rsid w:val="00450670"/>
    <w:rsid w:val="00452033"/>
    <w:rsid w:val="0047051B"/>
    <w:rsid w:val="004724BD"/>
    <w:rsid w:val="00477352"/>
    <w:rsid w:val="00481471"/>
    <w:rsid w:val="00484C77"/>
    <w:rsid w:val="004917C4"/>
    <w:rsid w:val="00491C23"/>
    <w:rsid w:val="00492035"/>
    <w:rsid w:val="004967E9"/>
    <w:rsid w:val="004976A9"/>
    <w:rsid w:val="004A419E"/>
    <w:rsid w:val="004B1D32"/>
    <w:rsid w:val="004B4D9B"/>
    <w:rsid w:val="004B5B43"/>
    <w:rsid w:val="004B5C09"/>
    <w:rsid w:val="004E227E"/>
    <w:rsid w:val="004F3730"/>
    <w:rsid w:val="004F7D8A"/>
    <w:rsid w:val="00500DD1"/>
    <w:rsid w:val="00511DF2"/>
    <w:rsid w:val="00513211"/>
    <w:rsid w:val="00515252"/>
    <w:rsid w:val="00521AE3"/>
    <w:rsid w:val="00523684"/>
    <w:rsid w:val="00535B54"/>
    <w:rsid w:val="00554276"/>
    <w:rsid w:val="00563773"/>
    <w:rsid w:val="00564D17"/>
    <w:rsid w:val="005758DE"/>
    <w:rsid w:val="00577CA1"/>
    <w:rsid w:val="0058619E"/>
    <w:rsid w:val="00596D9B"/>
    <w:rsid w:val="005A3DB6"/>
    <w:rsid w:val="005B6017"/>
    <w:rsid w:val="005C0E27"/>
    <w:rsid w:val="005C1069"/>
    <w:rsid w:val="005C73C0"/>
    <w:rsid w:val="005E0ED9"/>
    <w:rsid w:val="005E5A34"/>
    <w:rsid w:val="006004B2"/>
    <w:rsid w:val="00616B41"/>
    <w:rsid w:val="00620AE8"/>
    <w:rsid w:val="0064628C"/>
    <w:rsid w:val="0065214E"/>
    <w:rsid w:val="00655EE2"/>
    <w:rsid w:val="006661A6"/>
    <w:rsid w:val="0066621F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16C24"/>
    <w:rsid w:val="007257E9"/>
    <w:rsid w:val="00735871"/>
    <w:rsid w:val="00740105"/>
    <w:rsid w:val="007405E4"/>
    <w:rsid w:val="00744B1E"/>
    <w:rsid w:val="00746C7B"/>
    <w:rsid w:val="00756D9C"/>
    <w:rsid w:val="007619BD"/>
    <w:rsid w:val="00762659"/>
    <w:rsid w:val="00762B62"/>
    <w:rsid w:val="00771C24"/>
    <w:rsid w:val="007741B3"/>
    <w:rsid w:val="0077616A"/>
    <w:rsid w:val="00781863"/>
    <w:rsid w:val="00782D95"/>
    <w:rsid w:val="00787DAE"/>
    <w:rsid w:val="00793EC0"/>
    <w:rsid w:val="007A3743"/>
    <w:rsid w:val="007D1FD0"/>
    <w:rsid w:val="007D5836"/>
    <w:rsid w:val="007D6C2A"/>
    <w:rsid w:val="007E33EF"/>
    <w:rsid w:val="007E7C81"/>
    <w:rsid w:val="007F34A4"/>
    <w:rsid w:val="00800E1F"/>
    <w:rsid w:val="00815563"/>
    <w:rsid w:val="008240DA"/>
    <w:rsid w:val="00827522"/>
    <w:rsid w:val="00832520"/>
    <w:rsid w:val="008429E5"/>
    <w:rsid w:val="00843E62"/>
    <w:rsid w:val="00852318"/>
    <w:rsid w:val="00867EA4"/>
    <w:rsid w:val="00875D51"/>
    <w:rsid w:val="0089239F"/>
    <w:rsid w:val="008954BE"/>
    <w:rsid w:val="00897D88"/>
    <w:rsid w:val="008A0319"/>
    <w:rsid w:val="008A0DEC"/>
    <w:rsid w:val="008D43E9"/>
    <w:rsid w:val="008E3C0E"/>
    <w:rsid w:val="008E421A"/>
    <w:rsid w:val="008E476B"/>
    <w:rsid w:val="008E640C"/>
    <w:rsid w:val="00927C63"/>
    <w:rsid w:val="00931853"/>
    <w:rsid w:val="00932F50"/>
    <w:rsid w:val="00937B85"/>
    <w:rsid w:val="00937BCC"/>
    <w:rsid w:val="0094637B"/>
    <w:rsid w:val="00946F04"/>
    <w:rsid w:val="0095307B"/>
    <w:rsid w:val="009553F3"/>
    <w:rsid w:val="00955A78"/>
    <w:rsid w:val="009730E7"/>
    <w:rsid w:val="00973B4C"/>
    <w:rsid w:val="009805B1"/>
    <w:rsid w:val="009858FE"/>
    <w:rsid w:val="009921B8"/>
    <w:rsid w:val="00995226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50FDD"/>
    <w:rsid w:val="00A60E11"/>
    <w:rsid w:val="00A63D35"/>
    <w:rsid w:val="00A67C3F"/>
    <w:rsid w:val="00A70D38"/>
    <w:rsid w:val="00A9231C"/>
    <w:rsid w:val="00A92C1D"/>
    <w:rsid w:val="00AA0B0F"/>
    <w:rsid w:val="00AA2532"/>
    <w:rsid w:val="00AE1F88"/>
    <w:rsid w:val="00AE361F"/>
    <w:rsid w:val="00AE47A4"/>
    <w:rsid w:val="00AE5370"/>
    <w:rsid w:val="00AE6F39"/>
    <w:rsid w:val="00B11276"/>
    <w:rsid w:val="00B247A9"/>
    <w:rsid w:val="00B26DF3"/>
    <w:rsid w:val="00B36E4C"/>
    <w:rsid w:val="00B435B5"/>
    <w:rsid w:val="00B46801"/>
    <w:rsid w:val="00B50E5B"/>
    <w:rsid w:val="00B565D8"/>
    <w:rsid w:val="00B5779A"/>
    <w:rsid w:val="00B64D24"/>
    <w:rsid w:val="00B64E17"/>
    <w:rsid w:val="00B7147D"/>
    <w:rsid w:val="00B75CFC"/>
    <w:rsid w:val="00B8011E"/>
    <w:rsid w:val="00B80C85"/>
    <w:rsid w:val="00B853F9"/>
    <w:rsid w:val="00BB018B"/>
    <w:rsid w:val="00BD1747"/>
    <w:rsid w:val="00BD2394"/>
    <w:rsid w:val="00BD2B06"/>
    <w:rsid w:val="00BE5B89"/>
    <w:rsid w:val="00C07A93"/>
    <w:rsid w:val="00C13D42"/>
    <w:rsid w:val="00C14973"/>
    <w:rsid w:val="00C1643D"/>
    <w:rsid w:val="00C261A9"/>
    <w:rsid w:val="00C41E2F"/>
    <w:rsid w:val="00C42793"/>
    <w:rsid w:val="00C47179"/>
    <w:rsid w:val="00C55D56"/>
    <w:rsid w:val="00C601ED"/>
    <w:rsid w:val="00C764C5"/>
    <w:rsid w:val="00CA2597"/>
    <w:rsid w:val="00CB5C5F"/>
    <w:rsid w:val="00CC06B6"/>
    <w:rsid w:val="00CC79AF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A5C80"/>
    <w:rsid w:val="00DC6078"/>
    <w:rsid w:val="00DC79AD"/>
    <w:rsid w:val="00DD2075"/>
    <w:rsid w:val="00DD4B77"/>
    <w:rsid w:val="00DE01D7"/>
    <w:rsid w:val="00DF2868"/>
    <w:rsid w:val="00E10138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E50BD"/>
    <w:rsid w:val="00EE6E4C"/>
    <w:rsid w:val="00EF422A"/>
    <w:rsid w:val="00EF6435"/>
    <w:rsid w:val="00EF70C4"/>
    <w:rsid w:val="00F10F6B"/>
    <w:rsid w:val="00F133C3"/>
    <w:rsid w:val="00F23697"/>
    <w:rsid w:val="00F33717"/>
    <w:rsid w:val="00F36BB7"/>
    <w:rsid w:val="00F402BD"/>
    <w:rsid w:val="00F41BCE"/>
    <w:rsid w:val="00F60639"/>
    <w:rsid w:val="00F643F2"/>
    <w:rsid w:val="00F67CC8"/>
    <w:rsid w:val="00F74F82"/>
    <w:rsid w:val="00F76079"/>
    <w:rsid w:val="00F778AB"/>
    <w:rsid w:val="00F859C6"/>
    <w:rsid w:val="00F862DB"/>
    <w:rsid w:val="00F877B2"/>
    <w:rsid w:val="00F87EAA"/>
    <w:rsid w:val="00F92B25"/>
    <w:rsid w:val="00FA5AFB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71af3243-3dd4-4a8d-8c0d-dd76da1f02a5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6c05727-aa75-4e4a-9b5f-8a80a116589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2024-05-10T20:31:00Z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